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16C2C" w14:textId="77777777" w:rsidR="00C067C5" w:rsidRPr="00843164" w:rsidRDefault="000743B3">
      <w:pPr>
        <w:pStyle w:val="Title"/>
      </w:pPr>
      <w:r>
        <w:t>Jessiah Burgess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30A1CAD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5FFC7D3" w14:textId="54D2D8FB" w:rsidR="00260D3F" w:rsidRPr="00227051" w:rsidRDefault="000743B3">
            <w:pPr>
              <w:pStyle w:val="ContactInfo"/>
              <w:rPr>
                <w:sz w:val="20"/>
                <w:szCs w:val="20"/>
              </w:rPr>
            </w:pPr>
            <w:r w:rsidRPr="00227051">
              <w:rPr>
                <w:sz w:val="20"/>
                <w:szCs w:val="20"/>
              </w:rPr>
              <w:t xml:space="preserve">3629 Creel Court, Lexington, KY 40517 </w:t>
            </w:r>
            <w:r w:rsidR="00260D3F" w:rsidRPr="00227051">
              <w:rPr>
                <w:sz w:val="20"/>
                <w:szCs w:val="20"/>
              </w:rPr>
              <w:t> | </w:t>
            </w:r>
            <w:r w:rsidRPr="00227051">
              <w:rPr>
                <w:sz w:val="20"/>
                <w:szCs w:val="20"/>
              </w:rPr>
              <w:t>606</w:t>
            </w:r>
            <w:bookmarkStart w:id="0" w:name="_GoBack"/>
            <w:bookmarkEnd w:id="0"/>
            <w:r w:rsidRPr="00227051">
              <w:rPr>
                <w:sz w:val="20"/>
                <w:szCs w:val="20"/>
              </w:rPr>
              <w:t>3032811</w:t>
            </w:r>
            <w:r w:rsidR="00260D3F" w:rsidRPr="00227051">
              <w:rPr>
                <w:sz w:val="20"/>
                <w:szCs w:val="20"/>
              </w:rPr>
              <w:t> | </w:t>
            </w:r>
            <w:r w:rsidRPr="00227051">
              <w:rPr>
                <w:sz w:val="20"/>
                <w:szCs w:val="20"/>
              </w:rPr>
              <w:t>jessiah.burgess@gmail.com</w:t>
            </w:r>
          </w:p>
        </w:tc>
      </w:tr>
    </w:tbl>
    <w:p w14:paraId="49EF3DC5" w14:textId="77777777" w:rsidR="00C067C5" w:rsidRPr="00843164" w:rsidRDefault="00227051" w:rsidP="002563E8">
      <w:pPr>
        <w:pStyle w:val="Heading1"/>
      </w:pPr>
      <w:r>
        <w:t>About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762130E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A219A16" w14:textId="77777777" w:rsidR="00260D3F" w:rsidRPr="00843164" w:rsidRDefault="00182583">
            <w:sdt>
              <w:sdtPr>
                <w:alias w:val="Enter objective:"/>
                <w:tag w:val="Enter objective:"/>
                <w:id w:val="396481143"/>
                <w:placeholder>
                  <w:docPart w:val="BD5808BFEA624F9682B44422E6FBAF12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Check out the quick tips below to help you get started. To replace tip text with your own, just click it and start typing.</w:t>
                </w:r>
              </w:sdtContent>
            </w:sdt>
          </w:p>
        </w:tc>
      </w:tr>
    </w:tbl>
    <w:sdt>
      <w:sdtPr>
        <w:alias w:val="Education heading:"/>
        <w:tag w:val="Education heading:"/>
        <w:id w:val="989682148"/>
        <w:placeholder>
          <w:docPart w:val="FAFDCC5A9F2F4D5293758161CE4F9433"/>
        </w:placeholder>
        <w:temporary/>
        <w:showingPlcHdr/>
        <w15:appearance w15:val="hidden"/>
      </w:sdtPr>
      <w:sdtEndPr/>
      <w:sdtContent>
        <w:p w14:paraId="725F0CE0" w14:textId="77777777" w:rsidR="00227051" w:rsidRPr="00843164" w:rsidRDefault="00227051" w:rsidP="00227051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227051" w:rsidRPr="00843164" w14:paraId="606B355F" w14:textId="77777777" w:rsidTr="0077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37DD54D" w14:textId="77777777" w:rsidR="00227051" w:rsidRPr="00843164" w:rsidRDefault="00227051" w:rsidP="0077080B">
            <w:pPr>
              <w:pStyle w:val="Date"/>
            </w:pPr>
            <w:r>
              <w:t>2015-2020</w:t>
            </w:r>
          </w:p>
        </w:tc>
        <w:tc>
          <w:tcPr>
            <w:tcW w:w="4087" w:type="pct"/>
          </w:tcPr>
          <w:p w14:paraId="4D6CC26A" w14:textId="77777777" w:rsidR="00227051" w:rsidRPr="00843164" w:rsidRDefault="00227051" w:rsidP="0077080B">
            <w:r w:rsidRPr="00227051">
              <w:rPr>
                <w:sz w:val="20"/>
                <w:szCs w:val="20"/>
              </w:rPr>
              <w:t>Bachelor’s Degree in Computer Engineering, Lexington, University of Kentucky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CE07AEB6D1054A97A6890B332BF58DFF"/>
        </w:placeholder>
        <w:temporary/>
        <w:showingPlcHdr/>
        <w15:appearance w15:val="hidden"/>
      </w:sdtPr>
      <w:sdtEndPr/>
      <w:sdtContent>
        <w:p w14:paraId="0BEB67B0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38D33B9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60F58D2C" w14:textId="77777777" w:rsidR="00843164" w:rsidRPr="00843164" w:rsidRDefault="00182583" w:rsidP="00843164">
            <w:pPr>
              <w:pStyle w:val="Date"/>
            </w:pPr>
            <w:sdt>
              <w:sdtPr>
                <w:alias w:val="Enter Dates From for employment 1:"/>
                <w:tag w:val="Enter Dates From for employment 1:"/>
                <w:id w:val="2053807819"/>
                <w:placeholder>
                  <w:docPart w:val="3E382652A3404BFDA5D2B6C56C32F298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1:"/>
                <w:tag w:val="Enter Dates To for employment 1:"/>
                <w:id w:val="1221249156"/>
                <w:placeholder>
                  <w:docPart w:val="61089249C98B49D69F4FA7EC07929D61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14:paraId="4735C0B4" w14:textId="77777777" w:rsidR="00843164" w:rsidRPr="00843164" w:rsidRDefault="00182583" w:rsidP="00297EBC">
            <w:sdt>
              <w:sdtPr>
                <w:alias w:val="Enter Job Title 1:"/>
                <w:tag w:val="Enter Job Title 1:"/>
                <w:id w:val="-1093548063"/>
                <w:placeholder>
                  <w:docPart w:val="E4300660164642EA9548BA9EBC49203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1:"/>
                <w:tag w:val="Enter Company Name 1:"/>
                <w:id w:val="2063141089"/>
                <w:placeholder>
                  <w:docPart w:val="C28D834C4FAB414484BAA42C53EC4812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1:"/>
              <w:tag w:val="Enter responsibilities and accomplishments 1:"/>
              <w:id w:val="-513455036"/>
              <w:placeholder>
                <w:docPart w:val="B6372C21FD964D2F99E50809A07B28BD"/>
              </w:placeholder>
              <w:temporary/>
              <w:showingPlcHdr/>
              <w15:appearance w15:val="hidden"/>
            </w:sdtPr>
            <w:sdtEndPr/>
            <w:sdtContent>
              <w:p w14:paraId="742E8C8F" w14:textId="77777777" w:rsidR="00843164" w:rsidRPr="00843164" w:rsidRDefault="00843164" w:rsidP="00297EBC">
                <w:pPr>
                  <w:pStyle w:val="ListBullet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  <w:tr w:rsidR="00843164" w:rsidRPr="00843164" w14:paraId="0572A43C" w14:textId="77777777" w:rsidTr="00526C73">
        <w:tc>
          <w:tcPr>
            <w:tcW w:w="913" w:type="pct"/>
          </w:tcPr>
          <w:p w14:paraId="1AA2E502" w14:textId="77777777" w:rsidR="00843164" w:rsidRPr="00843164" w:rsidRDefault="00182583" w:rsidP="00843164">
            <w:pPr>
              <w:pStyle w:val="Date"/>
            </w:pPr>
            <w:sdt>
              <w:sdtPr>
                <w:alias w:val="Enter Dates From for employment 2:"/>
                <w:tag w:val="Enter Dates From for employment 2:"/>
                <w:id w:val="456924956"/>
                <w:placeholder>
                  <w:docPart w:val="EF7FC61FA502483D975E4C894F5CAF3E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2:"/>
                <w:tag w:val="Enter Dates To for employment 2:"/>
                <w:id w:val="-1308615942"/>
                <w:placeholder>
                  <w:docPart w:val="44AA32747F374EC69DB2FC523813C814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14:paraId="76383193" w14:textId="77777777" w:rsidR="00843164" w:rsidRPr="00843164" w:rsidRDefault="00182583" w:rsidP="00297EBC">
            <w:sdt>
              <w:sdtPr>
                <w:alias w:val="Enter Job Title 2:"/>
                <w:tag w:val="Enter Job Title 2:"/>
                <w:id w:val="-1321334788"/>
                <w:placeholder>
                  <w:docPart w:val="6807DC8D6958428FB34589D209CBED7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2:"/>
                <w:tag w:val="Enter Company Name 2:"/>
                <w:id w:val="-1799369095"/>
                <w:placeholder>
                  <w:docPart w:val="8CCA8BAAADC64BA8B3FCBC6B6BBFFBA2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2:"/>
              <w:tag w:val="Enter responsibilities and accomplishments 2:"/>
              <w:id w:val="1747837258"/>
              <w:placeholder>
                <w:docPart w:val="7D8384B69F7C4126BAC1B89F839BF5D2"/>
              </w:placeholder>
              <w:temporary/>
              <w:showingPlcHdr/>
              <w15:appearance w15:val="hidden"/>
            </w:sdtPr>
            <w:sdtEndPr/>
            <w:sdtContent>
              <w:p w14:paraId="64D2C8EA" w14:textId="77777777" w:rsidR="00843164" w:rsidRPr="00843164" w:rsidRDefault="00843164" w:rsidP="00297EBC">
                <w:pPr>
                  <w:pStyle w:val="ListBullet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</w:tbl>
    <w:p w14:paraId="1A134281" w14:textId="77777777" w:rsidR="00126049" w:rsidRPr="00843164" w:rsidRDefault="00227051" w:rsidP="002563E8">
      <w:pPr>
        <w:pStyle w:val="Heading1"/>
      </w:pPr>
      <w:r>
        <w:t>SKills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262750E2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FEB04E2" w14:textId="77777777" w:rsidR="00260D3F" w:rsidRPr="00843164" w:rsidRDefault="00182583" w:rsidP="00126049">
            <w:sdt>
              <w:sdtPr>
                <w:alias w:val="Enter communication details:"/>
                <w:tag w:val="Enter communication details:"/>
                <w:id w:val="-31496688"/>
                <w:placeholder>
                  <w:docPart w:val="E6A3CBF3848842A8AC073C4184BE0DF7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</w:tbl>
    <w:p w14:paraId="4D56AE77" w14:textId="77777777" w:rsidR="00126049" w:rsidRPr="00843164" w:rsidRDefault="00227051" w:rsidP="002563E8">
      <w:pPr>
        <w:pStyle w:val="Heading1"/>
      </w:pPr>
      <w:r>
        <w:t>Projects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0CDED34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16FE632" w14:textId="77777777" w:rsidR="00260D3F" w:rsidRPr="00843164" w:rsidRDefault="00182583" w:rsidP="00CF2932">
            <w:sdt>
              <w:sdtPr>
                <w:alias w:val="Enter Leadership details:"/>
                <w:tag w:val="Enter Leadership details:"/>
                <w:id w:val="-2081979218"/>
                <w:placeholder>
                  <w:docPart w:val="09421ED5479B4B2A973E15E97E8CA111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</w:tbl>
    <w:p w14:paraId="5B5BE65E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1B09D" w14:textId="77777777" w:rsidR="00182583" w:rsidRDefault="00182583">
      <w:pPr>
        <w:spacing w:after="0"/>
      </w:pPr>
      <w:r>
        <w:separator/>
      </w:r>
    </w:p>
    <w:p w14:paraId="16216508" w14:textId="77777777" w:rsidR="00182583" w:rsidRDefault="00182583"/>
  </w:endnote>
  <w:endnote w:type="continuationSeparator" w:id="0">
    <w:p w14:paraId="65CFB156" w14:textId="77777777" w:rsidR="00182583" w:rsidRDefault="00182583">
      <w:pPr>
        <w:spacing w:after="0"/>
      </w:pPr>
      <w:r>
        <w:continuationSeparator/>
      </w:r>
    </w:p>
    <w:p w14:paraId="6BD31684" w14:textId="77777777" w:rsidR="00182583" w:rsidRDefault="001825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89510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D2421" w14:textId="77777777" w:rsidR="00182583" w:rsidRDefault="00182583">
      <w:pPr>
        <w:spacing w:after="0"/>
      </w:pPr>
      <w:r>
        <w:separator/>
      </w:r>
    </w:p>
    <w:p w14:paraId="13BFE05B" w14:textId="77777777" w:rsidR="00182583" w:rsidRDefault="00182583"/>
  </w:footnote>
  <w:footnote w:type="continuationSeparator" w:id="0">
    <w:p w14:paraId="26D3B390" w14:textId="77777777" w:rsidR="00182583" w:rsidRDefault="00182583">
      <w:pPr>
        <w:spacing w:after="0"/>
      </w:pPr>
      <w:r>
        <w:continuationSeparator/>
      </w:r>
    </w:p>
    <w:p w14:paraId="229C6C2A" w14:textId="77777777" w:rsidR="00182583" w:rsidRDefault="001825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3"/>
    <w:rsid w:val="000743B3"/>
    <w:rsid w:val="000C0CA7"/>
    <w:rsid w:val="000F2762"/>
    <w:rsid w:val="00126049"/>
    <w:rsid w:val="0014523F"/>
    <w:rsid w:val="00182583"/>
    <w:rsid w:val="00227051"/>
    <w:rsid w:val="00254924"/>
    <w:rsid w:val="002563E8"/>
    <w:rsid w:val="00260D3F"/>
    <w:rsid w:val="002E1615"/>
    <w:rsid w:val="00396504"/>
    <w:rsid w:val="004827F9"/>
    <w:rsid w:val="00526C73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C477"/>
  <w15:chartTrackingRefBased/>
  <w15:docId w15:val="{5EC5D00D-B807-45B1-94CC-8922677E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Packages\Microsoft.Office.Desktop_8wekyb3d8bbwe\LocalCache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5808BFEA624F9682B44422E6FBA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9FAFE-0C69-498E-95DD-8D5671C8289D}"/>
      </w:docPartPr>
      <w:docPartBody>
        <w:p w:rsidR="00F02632" w:rsidRDefault="00B31DC0">
          <w:pPr>
            <w:pStyle w:val="BD5808BFEA624F9682B44422E6FBAF12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CE07AEB6D1054A97A6890B332BF58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DA790-9DD6-44E8-BA69-18BE5B3AD8FE}"/>
      </w:docPartPr>
      <w:docPartBody>
        <w:p w:rsidR="00F02632" w:rsidRDefault="00B31DC0">
          <w:pPr>
            <w:pStyle w:val="CE07AEB6D1054A97A6890B332BF58DFF"/>
          </w:pPr>
          <w:r w:rsidRPr="00843164">
            <w:t>Experience</w:t>
          </w:r>
        </w:p>
      </w:docPartBody>
    </w:docPart>
    <w:docPart>
      <w:docPartPr>
        <w:name w:val="3E382652A3404BFDA5D2B6C56C32F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498EB-E8EC-40DB-850A-C58D08C85AA6}"/>
      </w:docPartPr>
      <w:docPartBody>
        <w:p w:rsidR="00F02632" w:rsidRDefault="00B31DC0">
          <w:pPr>
            <w:pStyle w:val="3E382652A3404BFDA5D2B6C56C32F298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61089249C98B49D69F4FA7EC07929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58C25-E5AB-4F62-9DEA-34CD8B4F3581}"/>
      </w:docPartPr>
      <w:docPartBody>
        <w:p w:rsidR="00F02632" w:rsidRDefault="00B31DC0">
          <w:pPr>
            <w:pStyle w:val="61089249C98B49D69F4FA7EC07929D61"/>
          </w:pPr>
          <w:r w:rsidRPr="00843164">
            <w:t>To</w:t>
          </w:r>
        </w:p>
      </w:docPartBody>
    </w:docPart>
    <w:docPart>
      <w:docPartPr>
        <w:name w:val="E4300660164642EA9548BA9EBC492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0E098-3547-4F0F-977F-DB8AE97B001F}"/>
      </w:docPartPr>
      <w:docPartBody>
        <w:p w:rsidR="00F02632" w:rsidRDefault="00B31DC0">
          <w:pPr>
            <w:pStyle w:val="E4300660164642EA9548BA9EBC492036"/>
          </w:pPr>
          <w:r w:rsidRPr="00843164">
            <w:t>Job Title</w:t>
          </w:r>
        </w:p>
      </w:docPartBody>
    </w:docPart>
    <w:docPart>
      <w:docPartPr>
        <w:name w:val="C28D834C4FAB414484BAA42C53EC4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FF819-AEEE-443F-9E55-A1509A335829}"/>
      </w:docPartPr>
      <w:docPartBody>
        <w:p w:rsidR="00F02632" w:rsidRDefault="00B31DC0">
          <w:pPr>
            <w:pStyle w:val="C28D834C4FAB414484BAA42C53EC4812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B6372C21FD964D2F99E50809A07B2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95979-74B3-4B53-B16E-03AC9E407ACA}"/>
      </w:docPartPr>
      <w:docPartBody>
        <w:p w:rsidR="00F02632" w:rsidRDefault="00B31DC0">
          <w:pPr>
            <w:pStyle w:val="B6372C21FD964D2F99E50809A07B28BD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EF7FC61FA502483D975E4C894F5CA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EC5A9-5DB1-4556-BA84-76CCA3AEAFD2}"/>
      </w:docPartPr>
      <w:docPartBody>
        <w:p w:rsidR="00F02632" w:rsidRDefault="00B31DC0">
          <w:pPr>
            <w:pStyle w:val="EF7FC61FA502483D975E4C894F5CAF3E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44AA32747F374EC69DB2FC523813C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78B49-6258-4D4E-9DFB-D259A27D1296}"/>
      </w:docPartPr>
      <w:docPartBody>
        <w:p w:rsidR="00F02632" w:rsidRDefault="00B31DC0">
          <w:pPr>
            <w:pStyle w:val="44AA32747F374EC69DB2FC523813C814"/>
          </w:pPr>
          <w:r w:rsidRPr="00843164">
            <w:t>To</w:t>
          </w:r>
        </w:p>
      </w:docPartBody>
    </w:docPart>
    <w:docPart>
      <w:docPartPr>
        <w:name w:val="6807DC8D6958428FB34589D209CBE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71255-7DD8-48D1-A226-A61ACEE064CD}"/>
      </w:docPartPr>
      <w:docPartBody>
        <w:p w:rsidR="00F02632" w:rsidRDefault="00B31DC0">
          <w:pPr>
            <w:pStyle w:val="6807DC8D6958428FB34589D209CBED74"/>
          </w:pPr>
          <w:r w:rsidRPr="00843164">
            <w:t>Job Title</w:t>
          </w:r>
        </w:p>
      </w:docPartBody>
    </w:docPart>
    <w:docPart>
      <w:docPartPr>
        <w:name w:val="8CCA8BAAADC64BA8B3FCBC6B6BBFF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3BB97-8131-4FF2-8069-C32E8295DBC9}"/>
      </w:docPartPr>
      <w:docPartBody>
        <w:p w:rsidR="00F02632" w:rsidRDefault="00B31DC0">
          <w:pPr>
            <w:pStyle w:val="8CCA8BAAADC64BA8B3FCBC6B6BBFFBA2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7D8384B69F7C4126BAC1B89F839BF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AA2D-8F4D-47D4-B1AE-1448C78198A4}"/>
      </w:docPartPr>
      <w:docPartBody>
        <w:p w:rsidR="00F02632" w:rsidRDefault="00B31DC0">
          <w:pPr>
            <w:pStyle w:val="7D8384B69F7C4126BAC1B89F839BF5D2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E6A3CBF3848842A8AC073C4184BE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3DC3-16AC-40CD-BB38-D9CBCF5F4450}"/>
      </w:docPartPr>
      <w:docPartBody>
        <w:p w:rsidR="00F02632" w:rsidRDefault="00B31DC0">
          <w:pPr>
            <w:pStyle w:val="E6A3CBF3848842A8AC073C4184BE0DF7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09421ED5479B4B2A973E15E97E8CA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226F1-DE78-45A5-BCD5-6A576A733117}"/>
      </w:docPartPr>
      <w:docPartBody>
        <w:p w:rsidR="00F02632" w:rsidRDefault="00B31DC0">
          <w:pPr>
            <w:pStyle w:val="09421ED5479B4B2A973E15E97E8CA111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FAFDCC5A9F2F4D5293758161CE4F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200D1-3E42-439A-9075-BE02F45FD403}"/>
      </w:docPartPr>
      <w:docPartBody>
        <w:p w:rsidR="00F02632" w:rsidRDefault="001279F5" w:rsidP="001279F5">
          <w:pPr>
            <w:pStyle w:val="FAFDCC5A9F2F4D5293758161CE4F9433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F5"/>
    <w:rsid w:val="001279F5"/>
    <w:rsid w:val="00133D4C"/>
    <w:rsid w:val="00B31DC0"/>
    <w:rsid w:val="00F0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B307A7102E443CB96BF532163EF547">
    <w:name w:val="95B307A7102E443CB96BF532163EF547"/>
  </w:style>
  <w:style w:type="paragraph" w:customStyle="1" w:styleId="3BE5DC289D204979B192635486DAE8A8">
    <w:name w:val="3BE5DC289D204979B192635486DAE8A8"/>
  </w:style>
  <w:style w:type="paragraph" w:customStyle="1" w:styleId="2007B25392D149069C0B331396CADF88">
    <w:name w:val="2007B25392D149069C0B331396CADF88"/>
  </w:style>
  <w:style w:type="paragraph" w:customStyle="1" w:styleId="00B19C09A1DD41F096D6592E0CB54725">
    <w:name w:val="00B19C09A1DD41F096D6592E0CB54725"/>
  </w:style>
  <w:style w:type="paragraph" w:customStyle="1" w:styleId="A0EB39B25D924CB3986E92ECC47DE1E3">
    <w:name w:val="A0EB39B25D924CB3986E92ECC47DE1E3"/>
  </w:style>
  <w:style w:type="paragraph" w:customStyle="1" w:styleId="BD5808BFEA624F9682B44422E6FBAF12">
    <w:name w:val="BD5808BFEA624F9682B44422E6FBAF12"/>
  </w:style>
  <w:style w:type="paragraph" w:customStyle="1" w:styleId="69F00BFFDA4F4877B32313A79FB91167">
    <w:name w:val="69F00BFFDA4F4877B32313A79FB91167"/>
  </w:style>
  <w:style w:type="paragraph" w:customStyle="1" w:styleId="37FA9D29EF594CF999287BD57AD26E70">
    <w:name w:val="37FA9D29EF594CF999287BD57AD26E70"/>
  </w:style>
  <w:style w:type="paragraph" w:customStyle="1" w:styleId="CE07AEB6D1054A97A6890B332BF58DFF">
    <w:name w:val="CE07AEB6D1054A97A6890B332BF58DFF"/>
  </w:style>
  <w:style w:type="paragraph" w:customStyle="1" w:styleId="3E382652A3404BFDA5D2B6C56C32F298">
    <w:name w:val="3E382652A3404BFDA5D2B6C56C32F298"/>
  </w:style>
  <w:style w:type="paragraph" w:customStyle="1" w:styleId="61089249C98B49D69F4FA7EC07929D61">
    <w:name w:val="61089249C98B49D69F4FA7EC07929D61"/>
  </w:style>
  <w:style w:type="paragraph" w:customStyle="1" w:styleId="E4300660164642EA9548BA9EBC492036">
    <w:name w:val="E4300660164642EA9548BA9EBC492036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28D834C4FAB414484BAA42C53EC4812">
    <w:name w:val="C28D834C4FAB414484BAA42C53EC4812"/>
  </w:style>
  <w:style w:type="paragraph" w:customStyle="1" w:styleId="B6372C21FD964D2F99E50809A07B28BD">
    <w:name w:val="B6372C21FD964D2F99E50809A07B28BD"/>
  </w:style>
  <w:style w:type="paragraph" w:customStyle="1" w:styleId="EF7FC61FA502483D975E4C894F5CAF3E">
    <w:name w:val="EF7FC61FA502483D975E4C894F5CAF3E"/>
  </w:style>
  <w:style w:type="paragraph" w:customStyle="1" w:styleId="44AA32747F374EC69DB2FC523813C814">
    <w:name w:val="44AA32747F374EC69DB2FC523813C814"/>
  </w:style>
  <w:style w:type="paragraph" w:customStyle="1" w:styleId="6807DC8D6958428FB34589D209CBED74">
    <w:name w:val="6807DC8D6958428FB34589D209CBED74"/>
  </w:style>
  <w:style w:type="paragraph" w:customStyle="1" w:styleId="8CCA8BAAADC64BA8B3FCBC6B6BBFFBA2">
    <w:name w:val="8CCA8BAAADC64BA8B3FCBC6B6BBFFBA2"/>
  </w:style>
  <w:style w:type="paragraph" w:customStyle="1" w:styleId="7D8384B69F7C4126BAC1B89F839BF5D2">
    <w:name w:val="7D8384B69F7C4126BAC1B89F839BF5D2"/>
  </w:style>
  <w:style w:type="paragraph" w:customStyle="1" w:styleId="1332E28C4E6C40FE98469B13AB9DF854">
    <w:name w:val="1332E28C4E6C40FE98469B13AB9DF854"/>
  </w:style>
  <w:style w:type="paragraph" w:customStyle="1" w:styleId="C21E17C7FEEE4A8F952040A890B54AEC">
    <w:name w:val="C21E17C7FEEE4A8F952040A890B54AEC"/>
  </w:style>
  <w:style w:type="paragraph" w:customStyle="1" w:styleId="4C7512A18EF54F338D5413B400EA82E3">
    <w:name w:val="4C7512A18EF54F338D5413B400EA82E3"/>
  </w:style>
  <w:style w:type="paragraph" w:customStyle="1" w:styleId="EEA885710B9A4D2D8691AB60501BDE32">
    <w:name w:val="EEA885710B9A4D2D8691AB60501BDE32"/>
  </w:style>
  <w:style w:type="paragraph" w:customStyle="1" w:styleId="DE96201321044D8BA89BEAE324012E97">
    <w:name w:val="DE96201321044D8BA89BEAE324012E97"/>
  </w:style>
  <w:style w:type="paragraph" w:customStyle="1" w:styleId="1C870DE6103048F289F6C3EBF7A39C4B">
    <w:name w:val="1C870DE6103048F289F6C3EBF7A39C4B"/>
  </w:style>
  <w:style w:type="paragraph" w:customStyle="1" w:styleId="0D852EAA19F5461D8A9E9FD8F5260A73">
    <w:name w:val="0D852EAA19F5461D8A9E9FD8F5260A73"/>
  </w:style>
  <w:style w:type="paragraph" w:customStyle="1" w:styleId="E6A3CBF3848842A8AC073C4184BE0DF7">
    <w:name w:val="E6A3CBF3848842A8AC073C4184BE0DF7"/>
  </w:style>
  <w:style w:type="paragraph" w:customStyle="1" w:styleId="DCAE8C830EF14E6D9CF5AC7BA3D10843">
    <w:name w:val="DCAE8C830EF14E6D9CF5AC7BA3D10843"/>
  </w:style>
  <w:style w:type="paragraph" w:customStyle="1" w:styleId="09421ED5479B4B2A973E15E97E8CA111">
    <w:name w:val="09421ED5479B4B2A973E15E97E8CA111"/>
  </w:style>
  <w:style w:type="paragraph" w:customStyle="1" w:styleId="FAFDCC5A9F2F4D5293758161CE4F9433">
    <w:name w:val="FAFDCC5A9F2F4D5293758161CE4F9433"/>
    <w:rsid w:val="00127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Jessiah Burgess</cp:lastModifiedBy>
  <cp:revision>2</cp:revision>
  <dcterms:created xsi:type="dcterms:W3CDTF">2020-01-27T16:36:00Z</dcterms:created>
  <dcterms:modified xsi:type="dcterms:W3CDTF">2020-02-05T23:44:00Z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